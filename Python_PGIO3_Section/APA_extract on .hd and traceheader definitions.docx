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B7" w:rsidRPr="0030649E" w:rsidRDefault="00A639B7" w:rsidP="00A639B7">
      <w:pPr>
        <w:tabs>
          <w:tab w:val="left" w:pos="684"/>
        </w:tabs>
        <w:spacing w:after="0" w:line="240" w:lineRule="auto"/>
        <w:rPr>
          <w:rFonts w:ascii="Verdana" w:hAnsi="Verdana"/>
          <w:b/>
          <w:sz w:val="27"/>
          <w:szCs w:val="27"/>
        </w:rPr>
      </w:pPr>
      <w:r w:rsidRPr="0030649E">
        <w:rPr>
          <w:rFonts w:ascii="Verdana" w:hAnsi="Verdana"/>
          <w:b/>
          <w:sz w:val="27"/>
          <w:szCs w:val="27"/>
        </w:rPr>
        <w:t>Memorandum</w:t>
      </w:r>
    </w:p>
    <w:p w:rsidR="00A639B7" w:rsidRPr="0030649E" w:rsidRDefault="00A639B7" w:rsidP="00A639B7">
      <w:pPr>
        <w:tabs>
          <w:tab w:val="left" w:pos="684"/>
        </w:tabs>
        <w:spacing w:after="0" w:line="240" w:lineRule="auto"/>
        <w:rPr>
          <w:rFonts w:ascii="Verdana" w:hAnsi="Verdana"/>
          <w:b/>
          <w:sz w:val="17"/>
          <w:szCs w:val="17"/>
        </w:rPr>
      </w:pPr>
    </w:p>
    <w:p w:rsidR="00A639B7" w:rsidRPr="00676C4E" w:rsidRDefault="00A639B7" w:rsidP="00A639B7">
      <w:pPr>
        <w:tabs>
          <w:tab w:val="left" w:pos="684"/>
        </w:tabs>
        <w:spacing w:after="0" w:line="240" w:lineRule="auto"/>
        <w:rPr>
          <w:rFonts w:ascii="Verdana" w:hAnsi="Verdana"/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11"/>
      </w:tblGrid>
      <w:tr w:rsidR="00A639B7" w:rsidRPr="00BD069C" w:rsidTr="003752FB">
        <w:tc>
          <w:tcPr>
            <w:tcW w:w="4810" w:type="dxa"/>
          </w:tcPr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BD069C">
              <w:rPr>
                <w:rFonts w:ascii="Verdana" w:hAnsi="Verdana"/>
                <w:b/>
                <w:sz w:val="18"/>
                <w:szCs w:val="18"/>
              </w:rPr>
              <w:t>To:</w:t>
            </w:r>
            <w:r w:rsidR="00405CBD">
              <w:rPr>
                <w:rFonts w:ascii="Verdana" w:hAnsi="Verdana"/>
                <w:b/>
                <w:sz w:val="18"/>
                <w:szCs w:val="18"/>
              </w:rPr>
              <w:t xml:space="preserve">   </w:t>
            </w:r>
          </w:p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811" w:type="dxa"/>
          </w:tcPr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BD069C">
              <w:rPr>
                <w:rFonts w:ascii="Verdana" w:hAnsi="Verdana"/>
                <w:b/>
                <w:sz w:val="18"/>
                <w:szCs w:val="18"/>
              </w:rPr>
              <w:t>Date:</w:t>
            </w:r>
            <w:r w:rsidR="00947825" w:rsidRPr="00BD069C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405CBD">
              <w:rPr>
                <w:rFonts w:ascii="Verdana" w:hAnsi="Verdana"/>
                <w:b/>
                <w:sz w:val="18"/>
                <w:szCs w:val="18"/>
              </w:rPr>
              <w:t xml:space="preserve">     </w:t>
            </w:r>
            <w:r w:rsidR="00947825" w:rsidRPr="00BD069C">
              <w:rPr>
                <w:rFonts w:ascii="Verdana" w:hAnsi="Verdana"/>
                <w:b/>
                <w:sz w:val="18"/>
                <w:szCs w:val="18"/>
              </w:rPr>
              <w:fldChar w:fldCharType="begin"/>
            </w:r>
            <w:r w:rsidR="00947825" w:rsidRPr="00BD069C">
              <w:rPr>
                <w:rFonts w:ascii="Verdana" w:hAnsi="Verdana"/>
                <w:b/>
                <w:sz w:val="18"/>
                <w:szCs w:val="18"/>
              </w:rPr>
              <w:instrText xml:space="preserve"> DATE  \@ "yyyy-MM-dd"  \* MERGEFORMAT </w:instrText>
            </w:r>
            <w:r w:rsidR="00947825" w:rsidRPr="00BD069C">
              <w:rPr>
                <w:rFonts w:ascii="Verdana" w:hAnsi="Verdana"/>
                <w:b/>
                <w:sz w:val="18"/>
                <w:szCs w:val="18"/>
              </w:rPr>
              <w:fldChar w:fldCharType="separate"/>
            </w:r>
            <w:r w:rsidR="00F3691F">
              <w:rPr>
                <w:rFonts w:ascii="Verdana" w:hAnsi="Verdana"/>
                <w:b/>
                <w:noProof/>
                <w:sz w:val="18"/>
                <w:szCs w:val="18"/>
              </w:rPr>
              <w:t>2016-09-26</w:t>
            </w:r>
            <w:r w:rsidR="00947825" w:rsidRPr="00BD069C">
              <w:rPr>
                <w:rFonts w:ascii="Verdana" w:hAnsi="Verdana"/>
                <w:b/>
                <w:sz w:val="18"/>
                <w:szCs w:val="18"/>
              </w:rPr>
              <w:fldChar w:fldCharType="end"/>
            </w:r>
            <w:r w:rsidR="00405CBD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</w:p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639B7" w:rsidRPr="00BD069C" w:rsidTr="003752FB">
        <w:tc>
          <w:tcPr>
            <w:tcW w:w="4810" w:type="dxa"/>
          </w:tcPr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BD069C">
              <w:rPr>
                <w:rFonts w:ascii="Verdana" w:hAnsi="Verdana"/>
                <w:b/>
                <w:sz w:val="18"/>
                <w:szCs w:val="18"/>
              </w:rPr>
              <w:t>From:</w:t>
            </w:r>
            <w:r w:rsidR="00C90666" w:rsidRPr="00BD069C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405CBD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  <w:r w:rsidR="00C90666" w:rsidRPr="00BD069C">
              <w:rPr>
                <w:rFonts w:ascii="Verdana" w:hAnsi="Verdana"/>
                <w:b/>
                <w:sz w:val="18"/>
                <w:szCs w:val="18"/>
              </w:rPr>
              <w:t>APA</w:t>
            </w:r>
          </w:p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811" w:type="dxa"/>
          </w:tcPr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BD069C">
              <w:rPr>
                <w:rFonts w:ascii="Verdana" w:hAnsi="Verdana"/>
                <w:b/>
                <w:sz w:val="18"/>
                <w:szCs w:val="18"/>
              </w:rPr>
              <w:t>Project:</w:t>
            </w:r>
            <w:r w:rsidR="00E43B01" w:rsidRPr="00BD069C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639B7" w:rsidRPr="00BD069C" w:rsidTr="003752FB">
        <w:tc>
          <w:tcPr>
            <w:tcW w:w="4810" w:type="dxa"/>
          </w:tcPr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BD069C">
              <w:rPr>
                <w:rFonts w:ascii="Verdana" w:hAnsi="Verdana"/>
                <w:b/>
                <w:sz w:val="18"/>
                <w:szCs w:val="18"/>
              </w:rPr>
              <w:t>CC:</w:t>
            </w:r>
            <w:r w:rsidR="00405CBD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</w:p>
          <w:p w:rsidR="00A639B7" w:rsidRPr="00BD069C" w:rsidRDefault="00A639B7" w:rsidP="003752FB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811" w:type="dxa"/>
          </w:tcPr>
          <w:p w:rsidR="00A639B7" w:rsidRPr="00BD069C" w:rsidRDefault="00A639B7" w:rsidP="00CD1BE8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47825" w:rsidRPr="00BD069C" w:rsidTr="003752FB">
        <w:tc>
          <w:tcPr>
            <w:tcW w:w="9621" w:type="dxa"/>
            <w:gridSpan w:val="2"/>
          </w:tcPr>
          <w:p w:rsidR="00947825" w:rsidRPr="00BD069C" w:rsidRDefault="00947825" w:rsidP="003752FB">
            <w:pPr>
              <w:tabs>
                <w:tab w:val="left" w:pos="684"/>
              </w:tabs>
              <w:rPr>
                <w:rFonts w:ascii="Verdana" w:hAnsi="Verdana"/>
                <w:sz w:val="18"/>
                <w:szCs w:val="18"/>
              </w:rPr>
            </w:pPr>
            <w:r w:rsidRPr="00BD069C">
              <w:rPr>
                <w:rFonts w:ascii="Verdana" w:hAnsi="Verdana"/>
                <w:b/>
                <w:sz w:val="18"/>
                <w:szCs w:val="18"/>
              </w:rPr>
              <w:t>File:</w:t>
            </w:r>
            <w:r w:rsidRPr="00BD069C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D069C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BD069C">
              <w:rPr>
                <w:rFonts w:ascii="Verdana" w:hAnsi="Verdana"/>
                <w:sz w:val="18"/>
                <w:szCs w:val="18"/>
              </w:rPr>
              <w:instrText xml:space="preserve"> FILENAME  \p  \* MERGEFORMAT </w:instrText>
            </w:r>
            <w:r w:rsidRPr="00BD069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F3691F">
              <w:rPr>
                <w:rFonts w:ascii="Verdana" w:hAnsi="Verdana"/>
                <w:noProof/>
                <w:sz w:val="18"/>
                <w:szCs w:val="18"/>
              </w:rPr>
              <w:t>C:\EKKO_CODE_2016\PGIO3\APA_extract on .hd and traceheader definitions.docx</w:t>
            </w:r>
            <w:r w:rsidRPr="00BD069C">
              <w:rPr>
                <w:rFonts w:ascii="Verdana" w:hAnsi="Verdana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  <w:p w:rsidR="00947825" w:rsidRPr="00BD069C" w:rsidRDefault="00947825" w:rsidP="00CD1BE8">
            <w:pPr>
              <w:tabs>
                <w:tab w:val="left" w:pos="684"/>
              </w:tabs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6F74B8" w:rsidRDefault="006F74B8" w:rsidP="00947825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947825" w:rsidRPr="00BD069C" w:rsidRDefault="00947825" w:rsidP="0094782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8"/>
          <w:szCs w:val="18"/>
        </w:rPr>
      </w:pPr>
      <w:r w:rsidRPr="00BD069C">
        <w:rPr>
          <w:rFonts w:ascii="Verdana" w:hAnsi="Verdana"/>
          <w:b/>
          <w:sz w:val="18"/>
          <w:szCs w:val="18"/>
        </w:rPr>
        <w:t xml:space="preserve">Re: </w:t>
      </w:r>
      <w:sdt>
        <w:sdtPr>
          <w:rPr>
            <w:rFonts w:ascii="Arial" w:hAnsi="Arial" w:cs="Arial"/>
            <w:sz w:val="24"/>
            <w:szCs w:val="24"/>
          </w:rPr>
          <w:alias w:val="Title"/>
          <w:tag w:val=""/>
          <w:id w:val="742913762"/>
          <w:placeholder>
            <w:docPart w:val="8CA6E8A9651B4CBBB995B324AE9A7461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74B8" w:rsidRPr="00075C1F">
            <w:rPr>
              <w:rStyle w:val="PlaceholderText"/>
            </w:rPr>
            <w:t>[Title]</w:t>
          </w:r>
        </w:sdtContent>
      </w:sdt>
    </w:p>
    <w:p w:rsidR="00A639B7" w:rsidRPr="00BD069C" w:rsidRDefault="00947825" w:rsidP="00A639B7">
      <w:pPr>
        <w:tabs>
          <w:tab w:val="left" w:pos="684"/>
        </w:tabs>
        <w:spacing w:after="0" w:line="240" w:lineRule="auto"/>
        <w:rPr>
          <w:rFonts w:ascii="Verdana" w:hAnsi="Verdana"/>
          <w:sz w:val="18"/>
          <w:szCs w:val="18"/>
        </w:rPr>
      </w:pPr>
      <w:r w:rsidRPr="00BD069C">
        <w:rPr>
          <w:rFonts w:ascii="Verdana" w:hAnsi="Verdana"/>
          <w:b/>
          <w:sz w:val="18"/>
          <w:szCs w:val="18"/>
        </w:rPr>
        <w:t>_________________________________________________________________________</w:t>
      </w:r>
    </w:p>
    <w:p w:rsidR="00405CBD" w:rsidRDefault="00405CBD">
      <w:pPr>
        <w:rPr>
          <w:rFonts w:ascii="Arial" w:hAnsi="Arial" w:cs="Arial"/>
          <w:sz w:val="24"/>
          <w:szCs w:val="24"/>
        </w:rPr>
      </w:pPr>
    </w:p>
    <w:p w:rsidR="00405CBD" w:rsidRPr="00405CBD" w:rsidRDefault="00405CBD" w:rsidP="00405CB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</w:p>
    <w:p w:rsidR="00405CBD" w:rsidRDefault="005F4655" w:rsidP="005F46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1DCEF2" wp14:editId="4E1B5F96">
            <wp:extent cx="5943600" cy="519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55" w:rsidRPr="005F4655" w:rsidRDefault="005F4655" w:rsidP="005F465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35E4AB" wp14:editId="74725217">
            <wp:extent cx="5943600" cy="5638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B8" w:rsidRPr="00405CBD" w:rsidRDefault="006F74B8" w:rsidP="00405CBD">
      <w:pPr>
        <w:rPr>
          <w:rFonts w:ascii="Arial" w:hAnsi="Arial" w:cs="Arial"/>
          <w:sz w:val="24"/>
          <w:szCs w:val="24"/>
        </w:rPr>
      </w:pPr>
      <w:r w:rsidRPr="00405CBD">
        <w:rPr>
          <w:rFonts w:ascii="Arial" w:hAnsi="Arial" w:cs="Arial"/>
          <w:sz w:val="24"/>
          <w:szCs w:val="24"/>
        </w:rPr>
        <w:br w:type="page"/>
      </w:r>
    </w:p>
    <w:p w:rsidR="00C07270" w:rsidRDefault="00C07270" w:rsidP="00C072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C07270" w:rsidSect="00405CB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268" w:right="1134" w:bottom="567" w:left="1701" w:header="72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497" w:rsidRDefault="00EA2497" w:rsidP="009773B0">
      <w:pPr>
        <w:spacing w:after="0" w:line="240" w:lineRule="auto"/>
      </w:pPr>
      <w:r>
        <w:separator/>
      </w:r>
    </w:p>
  </w:endnote>
  <w:endnote w:type="continuationSeparator" w:id="0">
    <w:p w:rsidR="00EA2497" w:rsidRDefault="00EA2497" w:rsidP="0097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072" w:rsidRPr="008A1996" w:rsidRDefault="00654072">
    <w:pPr>
      <w:pStyle w:val="Footer"/>
      <w:rPr>
        <w:rFonts w:ascii="Verdana" w:hAnsi="Verdana"/>
        <w:sz w:val="18"/>
        <w:szCs w:val="18"/>
      </w:rPr>
    </w:pPr>
    <w:r w:rsidRPr="00B93CA8">
      <w:rPr>
        <w:rFonts w:ascii="Verdana" w:hAnsi="Verdan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75F5EA" wp14:editId="1367F30B">
              <wp:simplePos x="0" y="0"/>
              <wp:positionH relativeFrom="column">
                <wp:posOffset>-803910</wp:posOffset>
              </wp:positionH>
              <wp:positionV relativeFrom="paragraph">
                <wp:posOffset>-986156</wp:posOffset>
              </wp:positionV>
              <wp:extent cx="742950" cy="125666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" cy="1256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072" w:rsidRDefault="00654072" w:rsidP="00B93CA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CB0DC1" wp14:editId="09DB8B8B">
                                <wp:extent cx="498406" cy="1055782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IS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8406" cy="10557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3.3pt;margin-top:-77.65pt;width:58.5pt;height:9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" filled="f" stroked="f">
              <v:textbox>
                <w:txbxContent>
                  <w:p w:rsidR="00654072" w:rsidRDefault="00654072" w:rsidP="00B93CA8">
                    <w:r>
                      <w:rPr>
                        <w:noProof/>
                      </w:rPr>
                      <w:drawing>
                        <wp:inline distT="0" distB="0" distL="0" distR="0" wp14:anchorId="75CB0DC1" wp14:editId="09DB8B8B">
                          <wp:extent cx="498406" cy="1055782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IS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98406" cy="10557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8A1996">
      <w:rPr>
        <w:rFonts w:ascii="Verdana" w:hAnsi="Verdana"/>
        <w:sz w:val="18"/>
        <w:szCs w:val="18"/>
      </w:rPr>
      <w:t xml:space="preserve">Page </w:t>
    </w:r>
    <w:r w:rsidRPr="008A1996">
      <w:rPr>
        <w:rFonts w:ascii="Verdana" w:hAnsi="Verdana"/>
        <w:sz w:val="18"/>
        <w:szCs w:val="18"/>
      </w:rPr>
      <w:fldChar w:fldCharType="begin"/>
    </w:r>
    <w:r w:rsidRPr="008A1996">
      <w:rPr>
        <w:rFonts w:ascii="Verdana" w:hAnsi="Verdana"/>
        <w:sz w:val="18"/>
        <w:szCs w:val="18"/>
      </w:rPr>
      <w:instrText xml:space="preserve"> PAGE  \* Arabic  \* MERGEFORMAT </w:instrText>
    </w:r>
    <w:r w:rsidRPr="008A1996">
      <w:rPr>
        <w:rFonts w:ascii="Verdana" w:hAnsi="Verdana"/>
        <w:sz w:val="18"/>
        <w:szCs w:val="18"/>
      </w:rPr>
      <w:fldChar w:fldCharType="separate"/>
    </w:r>
    <w:r w:rsidR="00F3691F">
      <w:rPr>
        <w:rFonts w:ascii="Verdana" w:hAnsi="Verdana"/>
        <w:noProof/>
        <w:sz w:val="18"/>
        <w:szCs w:val="18"/>
      </w:rPr>
      <w:t>3</w:t>
    </w:r>
    <w:r w:rsidRPr="008A1996">
      <w:rPr>
        <w:rFonts w:ascii="Verdana" w:hAnsi="Verdana"/>
        <w:sz w:val="18"/>
        <w:szCs w:val="18"/>
      </w:rPr>
      <w:fldChar w:fldCharType="end"/>
    </w:r>
    <w:r w:rsidRPr="008A1996">
      <w:rPr>
        <w:rFonts w:ascii="Verdana" w:hAnsi="Verdana"/>
        <w:sz w:val="18"/>
        <w:szCs w:val="18"/>
      </w:rPr>
      <w:t xml:space="preserve"> of </w:t>
    </w:r>
    <w:r w:rsidRPr="008A1996">
      <w:rPr>
        <w:rFonts w:ascii="Verdana" w:hAnsi="Verdana"/>
        <w:sz w:val="18"/>
        <w:szCs w:val="18"/>
      </w:rPr>
      <w:fldChar w:fldCharType="begin"/>
    </w:r>
    <w:r w:rsidRPr="008A1996">
      <w:rPr>
        <w:rFonts w:ascii="Verdana" w:hAnsi="Verdana"/>
        <w:sz w:val="18"/>
        <w:szCs w:val="18"/>
      </w:rPr>
      <w:instrText xml:space="preserve"> NUMPAGES  \* Arabic  \* MERGEFORMAT </w:instrText>
    </w:r>
    <w:r w:rsidRPr="008A1996">
      <w:rPr>
        <w:rFonts w:ascii="Verdana" w:hAnsi="Verdana"/>
        <w:sz w:val="18"/>
        <w:szCs w:val="18"/>
      </w:rPr>
      <w:fldChar w:fldCharType="separate"/>
    </w:r>
    <w:r w:rsidR="00F3691F">
      <w:rPr>
        <w:rFonts w:ascii="Verdana" w:hAnsi="Verdana"/>
        <w:noProof/>
        <w:sz w:val="18"/>
        <w:szCs w:val="18"/>
      </w:rPr>
      <w:t>3</w:t>
    </w:r>
    <w:r w:rsidRPr="008A199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 xml:space="preserve">                                                                                                                   Confidential</w:t>
    </w:r>
  </w:p>
  <w:p w:rsidR="00654072" w:rsidRDefault="0065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CBD" w:rsidRPr="008A1996" w:rsidRDefault="00405CBD" w:rsidP="00405CBD">
    <w:pPr>
      <w:pStyle w:val="Footer"/>
      <w:rPr>
        <w:rFonts w:ascii="Verdana" w:hAnsi="Verdana"/>
        <w:sz w:val="18"/>
        <w:szCs w:val="18"/>
      </w:rPr>
    </w:pPr>
    <w:r w:rsidRPr="00B93CA8">
      <w:rPr>
        <w:rFonts w:ascii="Verdana" w:hAnsi="Verdan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3B626E" wp14:editId="4B3BF32C">
              <wp:simplePos x="0" y="0"/>
              <wp:positionH relativeFrom="column">
                <wp:posOffset>-803910</wp:posOffset>
              </wp:positionH>
              <wp:positionV relativeFrom="paragraph">
                <wp:posOffset>-986156</wp:posOffset>
              </wp:positionV>
              <wp:extent cx="742950" cy="125666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" cy="1256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05CBD" w:rsidRDefault="00405CBD" w:rsidP="00405CB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41CAE8" wp14:editId="78122BBA">
                                <wp:extent cx="498406" cy="1055782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IS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8406" cy="10557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63.3pt;margin-top:-77.65pt;width:58.5pt;height:9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" filled="f" stroked="f">
              <v:textbox>
                <w:txbxContent>
                  <w:p w:rsidR="00405CBD" w:rsidRDefault="00405CBD" w:rsidP="00405CBD">
                    <w:r>
                      <w:rPr>
                        <w:noProof/>
                      </w:rPr>
                      <w:drawing>
                        <wp:inline distT="0" distB="0" distL="0" distR="0" wp14:anchorId="7541CAE8" wp14:editId="78122BBA">
                          <wp:extent cx="498406" cy="1055782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IS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98406" cy="10557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8A1996">
      <w:rPr>
        <w:rFonts w:ascii="Verdana" w:hAnsi="Verdana"/>
        <w:sz w:val="18"/>
        <w:szCs w:val="18"/>
      </w:rPr>
      <w:t xml:space="preserve">Page </w:t>
    </w:r>
    <w:r w:rsidRPr="008A1996">
      <w:rPr>
        <w:rFonts w:ascii="Verdana" w:hAnsi="Verdana"/>
        <w:sz w:val="18"/>
        <w:szCs w:val="18"/>
      </w:rPr>
      <w:fldChar w:fldCharType="begin"/>
    </w:r>
    <w:r w:rsidRPr="008A1996">
      <w:rPr>
        <w:rFonts w:ascii="Verdana" w:hAnsi="Verdana"/>
        <w:sz w:val="18"/>
        <w:szCs w:val="18"/>
      </w:rPr>
      <w:instrText xml:space="preserve"> PAGE  \* Arabic  \* MERGEFORMAT </w:instrText>
    </w:r>
    <w:r w:rsidRPr="008A1996">
      <w:rPr>
        <w:rFonts w:ascii="Verdana" w:hAnsi="Verdana"/>
        <w:sz w:val="18"/>
        <w:szCs w:val="18"/>
      </w:rPr>
      <w:fldChar w:fldCharType="separate"/>
    </w:r>
    <w:r w:rsidR="00F3691F">
      <w:rPr>
        <w:rFonts w:ascii="Verdana" w:hAnsi="Verdana"/>
        <w:noProof/>
        <w:sz w:val="18"/>
        <w:szCs w:val="18"/>
      </w:rPr>
      <w:t>1</w:t>
    </w:r>
    <w:r w:rsidRPr="008A1996">
      <w:rPr>
        <w:rFonts w:ascii="Verdana" w:hAnsi="Verdana"/>
        <w:sz w:val="18"/>
        <w:szCs w:val="18"/>
      </w:rPr>
      <w:fldChar w:fldCharType="end"/>
    </w:r>
    <w:r w:rsidRPr="008A1996">
      <w:rPr>
        <w:rFonts w:ascii="Verdana" w:hAnsi="Verdana"/>
        <w:sz w:val="18"/>
        <w:szCs w:val="18"/>
      </w:rPr>
      <w:t xml:space="preserve"> of </w:t>
    </w:r>
    <w:r w:rsidRPr="008A1996">
      <w:rPr>
        <w:rFonts w:ascii="Verdana" w:hAnsi="Verdana"/>
        <w:sz w:val="18"/>
        <w:szCs w:val="18"/>
      </w:rPr>
      <w:fldChar w:fldCharType="begin"/>
    </w:r>
    <w:r w:rsidRPr="008A1996">
      <w:rPr>
        <w:rFonts w:ascii="Verdana" w:hAnsi="Verdana"/>
        <w:sz w:val="18"/>
        <w:szCs w:val="18"/>
      </w:rPr>
      <w:instrText xml:space="preserve"> NUMPAGES  \* Arabic  \* MERGEFORMAT </w:instrText>
    </w:r>
    <w:r w:rsidRPr="008A1996">
      <w:rPr>
        <w:rFonts w:ascii="Verdana" w:hAnsi="Verdana"/>
        <w:sz w:val="18"/>
        <w:szCs w:val="18"/>
      </w:rPr>
      <w:fldChar w:fldCharType="separate"/>
    </w:r>
    <w:r w:rsidR="00F3691F">
      <w:rPr>
        <w:rFonts w:ascii="Verdana" w:hAnsi="Verdana"/>
        <w:noProof/>
        <w:sz w:val="18"/>
        <w:szCs w:val="18"/>
      </w:rPr>
      <w:t>3</w:t>
    </w:r>
    <w:r w:rsidRPr="008A199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 xml:space="preserve">                                                                                                                   Confidential</w:t>
    </w:r>
  </w:p>
  <w:p w:rsidR="00405CBD" w:rsidRDefault="00405CBD" w:rsidP="00405CBD">
    <w:pPr>
      <w:pStyle w:val="Footer"/>
    </w:pPr>
  </w:p>
  <w:p w:rsidR="00405CBD" w:rsidRDefault="00405C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497" w:rsidRDefault="00EA2497" w:rsidP="009773B0">
      <w:pPr>
        <w:spacing w:after="0" w:line="240" w:lineRule="auto"/>
      </w:pPr>
      <w:r>
        <w:separator/>
      </w:r>
    </w:p>
  </w:footnote>
  <w:footnote w:type="continuationSeparator" w:id="0">
    <w:p w:rsidR="00EA2497" w:rsidRDefault="00EA2497" w:rsidP="0097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072" w:rsidRDefault="00654072">
    <w:pPr>
      <w:pStyle w:val="Header"/>
    </w:pPr>
    <w:r w:rsidRPr="00D23251">
      <w:rPr>
        <w:noProof/>
      </w:rPr>
      <w:drawing>
        <wp:anchor distT="0" distB="0" distL="114300" distR="114300" simplePos="0" relativeHeight="251665408" behindDoc="1" locked="0" layoutInCell="1" allowOverlap="1" wp14:anchorId="690CBA96" wp14:editId="285EED3A">
          <wp:simplePos x="0" y="0"/>
          <wp:positionH relativeFrom="column">
            <wp:posOffset>4467225</wp:posOffset>
          </wp:positionH>
          <wp:positionV relativeFrom="paragraph">
            <wp:posOffset>-9525</wp:posOffset>
          </wp:positionV>
          <wp:extent cx="1524000" cy="472440"/>
          <wp:effectExtent l="0" t="0" r="0" b="381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</w:t>
    </w:r>
  </w:p>
  <w:p w:rsidR="00654072" w:rsidRDefault="006540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BF90A7" wp14:editId="3C1D348E">
              <wp:simplePos x="0" y="0"/>
              <wp:positionH relativeFrom="column">
                <wp:posOffset>-89535</wp:posOffset>
              </wp:positionH>
              <wp:positionV relativeFrom="paragraph">
                <wp:posOffset>219710</wp:posOffset>
              </wp:positionV>
              <wp:extent cx="3886835" cy="328613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3286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072" w:rsidRDefault="00EA2497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1106314402"/>
                              <w:placeholder>
                                <w:docPart w:val="1544E47452BB42639BA4147C337576BE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F74B8" w:rsidRPr="00075C1F">
                                <w:rPr>
                                  <w:rStyle w:val="PlaceholderText"/>
                                </w:rPr>
                                <w:t>[Title]</w:t>
                              </w:r>
                            </w:sdtContent>
                          </w:sdt>
                          <w:r w:rsidR="00654072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405CBD" w:rsidRDefault="00405CBD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405CBD" w:rsidRPr="00413EE0" w:rsidRDefault="00405CBD">
                          <w:pPr>
                            <w:rPr>
                              <w:rFonts w:ascii="Verdana" w:hAnsi="Verdana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.05pt;margin-top:17.3pt;width:306.05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" filled="f" stroked="f">
              <v:textbox>
                <w:txbxContent>
                  <w:p w:rsidR="00654072" w:rsidRDefault="002E1D1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alias w:val="Title"/>
                        <w:tag w:val=""/>
                        <w:id w:val="1106314402"/>
                        <w:placeholder>
                          <w:docPart w:val="1544E47452BB42639BA4147C337576BE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F74B8" w:rsidRPr="00075C1F">
                          <w:rPr>
                            <w:rStyle w:val="PlaceholderText"/>
                          </w:rPr>
                          <w:t>[Title]</w:t>
                        </w:r>
                      </w:sdtContent>
                    </w:sdt>
                    <w:r w:rsidR="00654072"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 </w:t>
                    </w:r>
                  </w:p>
                  <w:p w:rsidR="00405CBD" w:rsidRDefault="00405CBD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:rsidR="00405CBD" w:rsidRPr="00413EE0" w:rsidRDefault="00405CBD">
                    <w:pPr>
                      <w:rPr>
                        <w:rFonts w:ascii="Verdana" w:hAnsi="Verdana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072" w:rsidRDefault="00654072" w:rsidP="00FA339F">
    <w:pPr>
      <w:pStyle w:val="Header"/>
      <w:tabs>
        <w:tab w:val="clear" w:pos="4680"/>
        <w:tab w:val="clear" w:pos="9360"/>
        <w:tab w:val="center" w:pos="4702"/>
      </w:tabs>
    </w:pPr>
    <w:r w:rsidRPr="001C1B6B">
      <w:rPr>
        <w:noProof/>
      </w:rPr>
      <w:drawing>
        <wp:anchor distT="0" distB="0" distL="114300" distR="114300" simplePos="0" relativeHeight="251669504" behindDoc="1" locked="0" layoutInCell="1" allowOverlap="1" wp14:anchorId="15E3A917" wp14:editId="59DAA4C1">
          <wp:simplePos x="0" y="0"/>
          <wp:positionH relativeFrom="column">
            <wp:posOffset>4469765</wp:posOffset>
          </wp:positionH>
          <wp:positionV relativeFrom="paragraph">
            <wp:posOffset>-9525</wp:posOffset>
          </wp:positionV>
          <wp:extent cx="1524000" cy="472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73180"/>
    <w:multiLevelType w:val="hybridMultilevel"/>
    <w:tmpl w:val="2EFA7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30758"/>
    <w:multiLevelType w:val="hybridMultilevel"/>
    <w:tmpl w:val="F778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97BAE"/>
    <w:multiLevelType w:val="hybridMultilevel"/>
    <w:tmpl w:val="B73E6EDA"/>
    <w:lvl w:ilvl="0" w:tplc="42D6590C">
      <w:start w:val="6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84AE8"/>
    <w:multiLevelType w:val="hybridMultilevel"/>
    <w:tmpl w:val="C45C74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85E0CB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8233E4F6-C06B-4B6A-A4C3-1970718A636C}"/>
    <w:docVar w:name="dgnword-eventsink" w:val="155844704"/>
  </w:docVars>
  <w:rsids>
    <w:rsidRoot w:val="005F4655"/>
    <w:rsid w:val="0002736C"/>
    <w:rsid w:val="0004559D"/>
    <w:rsid w:val="00045968"/>
    <w:rsid w:val="00094D0F"/>
    <w:rsid w:val="000C2C67"/>
    <w:rsid w:val="000C51D0"/>
    <w:rsid w:val="000D5BB4"/>
    <w:rsid w:val="000E31AE"/>
    <w:rsid w:val="000F06E0"/>
    <w:rsid w:val="000F1FFF"/>
    <w:rsid w:val="00131419"/>
    <w:rsid w:val="00173228"/>
    <w:rsid w:val="00174E55"/>
    <w:rsid w:val="001C181E"/>
    <w:rsid w:val="001C1B6B"/>
    <w:rsid w:val="001D479F"/>
    <w:rsid w:val="001E1845"/>
    <w:rsid w:val="00231870"/>
    <w:rsid w:val="002479D8"/>
    <w:rsid w:val="00257653"/>
    <w:rsid w:val="0026194A"/>
    <w:rsid w:val="00263B06"/>
    <w:rsid w:val="00282B29"/>
    <w:rsid w:val="00293231"/>
    <w:rsid w:val="002B3EE2"/>
    <w:rsid w:val="002D46CD"/>
    <w:rsid w:val="002E05E7"/>
    <w:rsid w:val="002E1D19"/>
    <w:rsid w:val="002F2857"/>
    <w:rsid w:val="00302AB1"/>
    <w:rsid w:val="0030649E"/>
    <w:rsid w:val="00332C6D"/>
    <w:rsid w:val="00336A2B"/>
    <w:rsid w:val="003752FB"/>
    <w:rsid w:val="003A1E97"/>
    <w:rsid w:val="003A33B3"/>
    <w:rsid w:val="003B7708"/>
    <w:rsid w:val="003C40D7"/>
    <w:rsid w:val="003C7F86"/>
    <w:rsid w:val="003D6135"/>
    <w:rsid w:val="003E4459"/>
    <w:rsid w:val="003E45FF"/>
    <w:rsid w:val="003E59CF"/>
    <w:rsid w:val="00405CBD"/>
    <w:rsid w:val="00412AC0"/>
    <w:rsid w:val="00413EE0"/>
    <w:rsid w:val="004172EF"/>
    <w:rsid w:val="0042749B"/>
    <w:rsid w:val="00480ECC"/>
    <w:rsid w:val="004D09BD"/>
    <w:rsid w:val="004E352A"/>
    <w:rsid w:val="005026D8"/>
    <w:rsid w:val="00504E79"/>
    <w:rsid w:val="00520009"/>
    <w:rsid w:val="00520793"/>
    <w:rsid w:val="00523908"/>
    <w:rsid w:val="00535179"/>
    <w:rsid w:val="00540808"/>
    <w:rsid w:val="00564981"/>
    <w:rsid w:val="005832DC"/>
    <w:rsid w:val="005C1F4F"/>
    <w:rsid w:val="005C68D1"/>
    <w:rsid w:val="005D73A8"/>
    <w:rsid w:val="005E3F16"/>
    <w:rsid w:val="005F4655"/>
    <w:rsid w:val="005F637A"/>
    <w:rsid w:val="0060394A"/>
    <w:rsid w:val="0061026F"/>
    <w:rsid w:val="0061443D"/>
    <w:rsid w:val="0061572F"/>
    <w:rsid w:val="0064498D"/>
    <w:rsid w:val="0064499B"/>
    <w:rsid w:val="00654072"/>
    <w:rsid w:val="0065441F"/>
    <w:rsid w:val="006648EB"/>
    <w:rsid w:val="00676C4E"/>
    <w:rsid w:val="006936B3"/>
    <w:rsid w:val="006E2A03"/>
    <w:rsid w:val="006F74B8"/>
    <w:rsid w:val="007352AD"/>
    <w:rsid w:val="00744D9E"/>
    <w:rsid w:val="00747573"/>
    <w:rsid w:val="007720F1"/>
    <w:rsid w:val="00776265"/>
    <w:rsid w:val="00790497"/>
    <w:rsid w:val="007C17E7"/>
    <w:rsid w:val="007D6E7B"/>
    <w:rsid w:val="007E2F94"/>
    <w:rsid w:val="00815165"/>
    <w:rsid w:val="008421ED"/>
    <w:rsid w:val="008A1996"/>
    <w:rsid w:val="008C2D29"/>
    <w:rsid w:val="008D062C"/>
    <w:rsid w:val="009310A7"/>
    <w:rsid w:val="00945AFC"/>
    <w:rsid w:val="00947825"/>
    <w:rsid w:val="00954ABD"/>
    <w:rsid w:val="009757E4"/>
    <w:rsid w:val="009773B0"/>
    <w:rsid w:val="00996AFD"/>
    <w:rsid w:val="009A6A0E"/>
    <w:rsid w:val="009B5D26"/>
    <w:rsid w:val="009C22B1"/>
    <w:rsid w:val="009E7F0E"/>
    <w:rsid w:val="00A40926"/>
    <w:rsid w:val="00A639B7"/>
    <w:rsid w:val="00A706CC"/>
    <w:rsid w:val="00A74A7B"/>
    <w:rsid w:val="00AC2E75"/>
    <w:rsid w:val="00AC4898"/>
    <w:rsid w:val="00B02C47"/>
    <w:rsid w:val="00B1604D"/>
    <w:rsid w:val="00B1751E"/>
    <w:rsid w:val="00B3241C"/>
    <w:rsid w:val="00B37BA4"/>
    <w:rsid w:val="00B55A1F"/>
    <w:rsid w:val="00B93CA8"/>
    <w:rsid w:val="00BA7CCD"/>
    <w:rsid w:val="00BC7856"/>
    <w:rsid w:val="00BD069C"/>
    <w:rsid w:val="00BE0475"/>
    <w:rsid w:val="00BE4C88"/>
    <w:rsid w:val="00BE7F94"/>
    <w:rsid w:val="00BF0CB5"/>
    <w:rsid w:val="00BF6BE3"/>
    <w:rsid w:val="00C07270"/>
    <w:rsid w:val="00C46775"/>
    <w:rsid w:val="00C90666"/>
    <w:rsid w:val="00CA67B6"/>
    <w:rsid w:val="00CB7970"/>
    <w:rsid w:val="00CD1BE8"/>
    <w:rsid w:val="00CD5DA3"/>
    <w:rsid w:val="00CF0AF4"/>
    <w:rsid w:val="00D1094B"/>
    <w:rsid w:val="00D16B4F"/>
    <w:rsid w:val="00D23251"/>
    <w:rsid w:val="00DA5DE9"/>
    <w:rsid w:val="00DB6D9B"/>
    <w:rsid w:val="00DC7637"/>
    <w:rsid w:val="00DF04E7"/>
    <w:rsid w:val="00E0101C"/>
    <w:rsid w:val="00E04B6B"/>
    <w:rsid w:val="00E43B01"/>
    <w:rsid w:val="00E531BA"/>
    <w:rsid w:val="00E539E4"/>
    <w:rsid w:val="00E71AD4"/>
    <w:rsid w:val="00E75264"/>
    <w:rsid w:val="00EA2497"/>
    <w:rsid w:val="00EC6B7A"/>
    <w:rsid w:val="00EC7863"/>
    <w:rsid w:val="00EF6770"/>
    <w:rsid w:val="00F0024B"/>
    <w:rsid w:val="00F3691F"/>
    <w:rsid w:val="00F64A0A"/>
    <w:rsid w:val="00FA339F"/>
    <w:rsid w:val="00FC194E"/>
    <w:rsid w:val="00FC77BC"/>
    <w:rsid w:val="00FD6445"/>
    <w:rsid w:val="00FD733D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3B0"/>
  </w:style>
  <w:style w:type="paragraph" w:styleId="Footer">
    <w:name w:val="footer"/>
    <w:basedOn w:val="Normal"/>
    <w:link w:val="FooterChar"/>
    <w:uiPriority w:val="99"/>
    <w:unhideWhenUsed/>
    <w:rsid w:val="0097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3B0"/>
  </w:style>
  <w:style w:type="paragraph" w:styleId="BalloonText">
    <w:name w:val="Balloon Text"/>
    <w:basedOn w:val="Normal"/>
    <w:link w:val="BalloonTextChar"/>
    <w:uiPriority w:val="99"/>
    <w:semiHidden/>
    <w:unhideWhenUsed/>
    <w:rsid w:val="0097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B0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BC785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E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A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4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4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8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8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8E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74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E2A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3B0"/>
  </w:style>
  <w:style w:type="paragraph" w:styleId="Footer">
    <w:name w:val="footer"/>
    <w:basedOn w:val="Normal"/>
    <w:link w:val="FooterChar"/>
    <w:uiPriority w:val="99"/>
    <w:unhideWhenUsed/>
    <w:rsid w:val="0097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3B0"/>
  </w:style>
  <w:style w:type="paragraph" w:styleId="BalloonText">
    <w:name w:val="Balloon Text"/>
    <w:basedOn w:val="Normal"/>
    <w:link w:val="BalloonTextChar"/>
    <w:uiPriority w:val="99"/>
    <w:semiHidden/>
    <w:unhideWhenUsed/>
    <w:rsid w:val="0097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B0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BC7856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E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A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4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4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8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8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8E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F74B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E2A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A\AppData\Roaming\Microsoft\Templates\New_SSI_2015\Memo%20APA%20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A6E8A9651B4CBBB995B324AE9A7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74EE-9164-40FC-B164-CF8DB6EB3B3B}"/>
      </w:docPartPr>
      <w:docPartBody>
        <w:p w:rsidR="00021973" w:rsidRDefault="00B0661A">
          <w:pPr>
            <w:pStyle w:val="8CA6E8A9651B4CBBB995B324AE9A7461"/>
          </w:pPr>
          <w:r w:rsidRPr="00075C1F">
            <w:rPr>
              <w:rStyle w:val="PlaceholderText"/>
            </w:rPr>
            <w:t>[Title]</w:t>
          </w:r>
        </w:p>
      </w:docPartBody>
    </w:docPart>
    <w:docPart>
      <w:docPartPr>
        <w:name w:val="1544E47452BB42639BA4147C33757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F96F1-6DC6-4258-A575-6144C0F50C71}"/>
      </w:docPartPr>
      <w:docPartBody>
        <w:p w:rsidR="00021973" w:rsidRDefault="00B0661A">
          <w:pPr>
            <w:pStyle w:val="1544E47452BB42639BA4147C337576BE"/>
          </w:pPr>
          <w:r w:rsidRPr="00075C1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1A"/>
    <w:rsid w:val="00021973"/>
    <w:rsid w:val="00067E08"/>
    <w:rsid w:val="00B0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A6E8A9651B4CBBB995B324AE9A7461">
    <w:name w:val="8CA6E8A9651B4CBBB995B324AE9A7461"/>
  </w:style>
  <w:style w:type="paragraph" w:customStyle="1" w:styleId="1544E47452BB42639BA4147C337576BE">
    <w:name w:val="1544E47452BB42639BA4147C337576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A6E8A9651B4CBBB995B324AE9A7461">
    <w:name w:val="8CA6E8A9651B4CBBB995B324AE9A7461"/>
  </w:style>
  <w:style w:type="paragraph" w:customStyle="1" w:styleId="1544E47452BB42639BA4147C337576BE">
    <w:name w:val="1544E47452BB42639BA4147C337576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05321-C5D6-405B-AA37-155C8712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APA v2.dotx</Template>
  <TotalTime>2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Annan</dc:creator>
  <cp:lastModifiedBy>Peter Annan</cp:lastModifiedBy>
  <cp:revision>2</cp:revision>
  <cp:lastPrinted>2015-07-23T17:00:00Z</cp:lastPrinted>
  <dcterms:created xsi:type="dcterms:W3CDTF">2016-08-12T16:55:00Z</dcterms:created>
  <dcterms:modified xsi:type="dcterms:W3CDTF">2016-09-26T23:18:00Z</dcterms:modified>
</cp:coreProperties>
</file>